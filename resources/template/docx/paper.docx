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6B3E1" w14:textId="7F4EE1BF" w:rsidR="00EA05C3" w:rsidRPr="00204A62" w:rsidRDefault="00EA05C3" w:rsidP="00B16A59">
      <w:pPr>
        <w:divId w:val="1444573310"/>
      </w:pPr>
    </w:p>
    <w:sectPr w:rsidR="00EA05C3" w:rsidRPr="00204A62" w:rsidSect="002404F5">
      <w:pgSz w:w="11906" w:h="16838"/>
      <w:pgMar w:top="1134" w:right="851" w:bottom="1134" w:left="1418" w:header="720" w:footer="72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4D08F" w14:textId="77777777" w:rsidR="00DF0915" w:rsidRDefault="00DF0915" w:rsidP="00851DE1">
      <w:r>
        <w:separator/>
      </w:r>
    </w:p>
  </w:endnote>
  <w:endnote w:type="continuationSeparator" w:id="0">
    <w:p w14:paraId="37B96D41" w14:textId="77777777" w:rsidR="00DF0915" w:rsidRDefault="00DF0915" w:rsidP="00851DE1">
      <w:r>
        <w:continuationSeparator/>
      </w:r>
    </w:p>
  </w:endnote>
  <w:endnote w:type="continuationNotice" w:id="1">
    <w:p w14:paraId="44E0EE6B" w14:textId="77777777" w:rsidR="00DF0915" w:rsidRDefault="00DF0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A326C" w14:textId="77777777" w:rsidR="00DF0915" w:rsidRDefault="00DF0915" w:rsidP="00851DE1">
      <w:r>
        <w:separator/>
      </w:r>
    </w:p>
  </w:footnote>
  <w:footnote w:type="continuationSeparator" w:id="0">
    <w:p w14:paraId="549E9C4F" w14:textId="77777777" w:rsidR="00DF0915" w:rsidRDefault="00DF0915" w:rsidP="00851DE1">
      <w:r>
        <w:continuationSeparator/>
      </w:r>
    </w:p>
  </w:footnote>
  <w:footnote w:type="continuationNotice" w:id="1">
    <w:p w14:paraId="0A63F204" w14:textId="77777777" w:rsidR="00DF0915" w:rsidRDefault="00DF09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661"/>
    <w:multiLevelType w:val="multilevel"/>
    <w:tmpl w:val="42FA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0995"/>
    <w:multiLevelType w:val="multilevel"/>
    <w:tmpl w:val="98A4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A5E19"/>
    <w:multiLevelType w:val="multilevel"/>
    <w:tmpl w:val="5B1E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9253E"/>
    <w:multiLevelType w:val="multilevel"/>
    <w:tmpl w:val="E894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C06E7"/>
    <w:multiLevelType w:val="multilevel"/>
    <w:tmpl w:val="E76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3796C"/>
    <w:multiLevelType w:val="multilevel"/>
    <w:tmpl w:val="FFC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568BB"/>
    <w:multiLevelType w:val="multilevel"/>
    <w:tmpl w:val="1C2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00543"/>
    <w:multiLevelType w:val="multilevel"/>
    <w:tmpl w:val="1822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241E2"/>
    <w:multiLevelType w:val="hybridMultilevel"/>
    <w:tmpl w:val="FA0E9B68"/>
    <w:lvl w:ilvl="0" w:tplc="25021166">
      <w:start w:val="2"/>
      <w:numFmt w:val="bullet"/>
      <w:lvlText w:val="-"/>
      <w:lvlJc w:val="left"/>
      <w:pPr>
        <w:ind w:left="108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CD54119"/>
    <w:multiLevelType w:val="multilevel"/>
    <w:tmpl w:val="49D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442141">
    <w:abstractNumId w:val="9"/>
  </w:num>
  <w:num w:numId="2" w16cid:durableId="1199782568">
    <w:abstractNumId w:val="6"/>
  </w:num>
  <w:num w:numId="3" w16cid:durableId="1512454919">
    <w:abstractNumId w:val="3"/>
  </w:num>
  <w:num w:numId="4" w16cid:durableId="1664702647">
    <w:abstractNumId w:val="4"/>
  </w:num>
  <w:num w:numId="5" w16cid:durableId="1276211774">
    <w:abstractNumId w:val="2"/>
  </w:num>
  <w:num w:numId="6" w16cid:durableId="854804513">
    <w:abstractNumId w:val="0"/>
  </w:num>
  <w:num w:numId="7" w16cid:durableId="768693359">
    <w:abstractNumId w:val="7"/>
  </w:num>
  <w:num w:numId="8" w16cid:durableId="1586064793">
    <w:abstractNumId w:val="5"/>
  </w:num>
  <w:num w:numId="9" w16cid:durableId="1397506846">
    <w:abstractNumId w:val="1"/>
  </w:num>
  <w:num w:numId="10" w16cid:durableId="1883134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59"/>
    <w:rsid w:val="00003EA9"/>
    <w:rsid w:val="000068B3"/>
    <w:rsid w:val="00013E8F"/>
    <w:rsid w:val="000236E7"/>
    <w:rsid w:val="000460D1"/>
    <w:rsid w:val="0008643C"/>
    <w:rsid w:val="000917FB"/>
    <w:rsid w:val="000948B3"/>
    <w:rsid w:val="000A27BC"/>
    <w:rsid w:val="000E09D6"/>
    <w:rsid w:val="000E1B5A"/>
    <w:rsid w:val="000E2FA1"/>
    <w:rsid w:val="000E7EE3"/>
    <w:rsid w:val="00113233"/>
    <w:rsid w:val="00120461"/>
    <w:rsid w:val="00133330"/>
    <w:rsid w:val="00142583"/>
    <w:rsid w:val="001806A6"/>
    <w:rsid w:val="001808AE"/>
    <w:rsid w:val="001818BB"/>
    <w:rsid w:val="0018721E"/>
    <w:rsid w:val="00191048"/>
    <w:rsid w:val="00194E9F"/>
    <w:rsid w:val="001A34E8"/>
    <w:rsid w:val="001A6AF3"/>
    <w:rsid w:val="001B7D51"/>
    <w:rsid w:val="001C1642"/>
    <w:rsid w:val="001D4D01"/>
    <w:rsid w:val="00204A62"/>
    <w:rsid w:val="002108B4"/>
    <w:rsid w:val="00222FD6"/>
    <w:rsid w:val="00237733"/>
    <w:rsid w:val="002404F5"/>
    <w:rsid w:val="00260EE4"/>
    <w:rsid w:val="002664FD"/>
    <w:rsid w:val="002755A1"/>
    <w:rsid w:val="002A23E7"/>
    <w:rsid w:val="002A7C19"/>
    <w:rsid w:val="002C4402"/>
    <w:rsid w:val="002D0953"/>
    <w:rsid w:val="002D2374"/>
    <w:rsid w:val="002E3258"/>
    <w:rsid w:val="0031286C"/>
    <w:rsid w:val="00335B7D"/>
    <w:rsid w:val="00343FFA"/>
    <w:rsid w:val="00356E42"/>
    <w:rsid w:val="00361566"/>
    <w:rsid w:val="0036189C"/>
    <w:rsid w:val="00372FED"/>
    <w:rsid w:val="003739EA"/>
    <w:rsid w:val="00374F7D"/>
    <w:rsid w:val="00377530"/>
    <w:rsid w:val="0038360D"/>
    <w:rsid w:val="003878CA"/>
    <w:rsid w:val="0039313E"/>
    <w:rsid w:val="003B655B"/>
    <w:rsid w:val="003B742D"/>
    <w:rsid w:val="003C0196"/>
    <w:rsid w:val="003D4088"/>
    <w:rsid w:val="003F0820"/>
    <w:rsid w:val="0042533D"/>
    <w:rsid w:val="00425492"/>
    <w:rsid w:val="004310EB"/>
    <w:rsid w:val="004726DB"/>
    <w:rsid w:val="00481091"/>
    <w:rsid w:val="00487427"/>
    <w:rsid w:val="00496610"/>
    <w:rsid w:val="004A6579"/>
    <w:rsid w:val="004C088A"/>
    <w:rsid w:val="004E22ED"/>
    <w:rsid w:val="004F0642"/>
    <w:rsid w:val="004F2516"/>
    <w:rsid w:val="004F57DE"/>
    <w:rsid w:val="005356D4"/>
    <w:rsid w:val="00545416"/>
    <w:rsid w:val="00561B00"/>
    <w:rsid w:val="00563146"/>
    <w:rsid w:val="0057761A"/>
    <w:rsid w:val="00582F65"/>
    <w:rsid w:val="00583540"/>
    <w:rsid w:val="005A1D83"/>
    <w:rsid w:val="005A536A"/>
    <w:rsid w:val="005A6EF6"/>
    <w:rsid w:val="005D3825"/>
    <w:rsid w:val="00600242"/>
    <w:rsid w:val="00602896"/>
    <w:rsid w:val="00606309"/>
    <w:rsid w:val="0062365B"/>
    <w:rsid w:val="0064182B"/>
    <w:rsid w:val="006452DD"/>
    <w:rsid w:val="00652BC3"/>
    <w:rsid w:val="00664969"/>
    <w:rsid w:val="0066509C"/>
    <w:rsid w:val="00681B3D"/>
    <w:rsid w:val="00682624"/>
    <w:rsid w:val="006A3021"/>
    <w:rsid w:val="006C398D"/>
    <w:rsid w:val="006D1A19"/>
    <w:rsid w:val="006F046F"/>
    <w:rsid w:val="006F0D4E"/>
    <w:rsid w:val="00710FFE"/>
    <w:rsid w:val="007209A5"/>
    <w:rsid w:val="007323A5"/>
    <w:rsid w:val="00735D20"/>
    <w:rsid w:val="00740F91"/>
    <w:rsid w:val="0075769A"/>
    <w:rsid w:val="00757F29"/>
    <w:rsid w:val="007740F9"/>
    <w:rsid w:val="00775957"/>
    <w:rsid w:val="007A6D5A"/>
    <w:rsid w:val="007B3F0B"/>
    <w:rsid w:val="007C56E0"/>
    <w:rsid w:val="00815E25"/>
    <w:rsid w:val="008264E1"/>
    <w:rsid w:val="00840D90"/>
    <w:rsid w:val="00851DE1"/>
    <w:rsid w:val="0085474B"/>
    <w:rsid w:val="008660CB"/>
    <w:rsid w:val="0086685F"/>
    <w:rsid w:val="00891D54"/>
    <w:rsid w:val="008A156E"/>
    <w:rsid w:val="008A3F76"/>
    <w:rsid w:val="008B4AE9"/>
    <w:rsid w:val="008C46CF"/>
    <w:rsid w:val="008D649A"/>
    <w:rsid w:val="008E0AE4"/>
    <w:rsid w:val="00920CBD"/>
    <w:rsid w:val="00922E32"/>
    <w:rsid w:val="009237C7"/>
    <w:rsid w:val="009345B1"/>
    <w:rsid w:val="00946822"/>
    <w:rsid w:val="0095147C"/>
    <w:rsid w:val="00963BDA"/>
    <w:rsid w:val="00972697"/>
    <w:rsid w:val="009758BF"/>
    <w:rsid w:val="00985819"/>
    <w:rsid w:val="009A2BB3"/>
    <w:rsid w:val="009A5C78"/>
    <w:rsid w:val="009B1EA4"/>
    <w:rsid w:val="009C630A"/>
    <w:rsid w:val="009E1056"/>
    <w:rsid w:val="009E3893"/>
    <w:rsid w:val="009E4742"/>
    <w:rsid w:val="009F1450"/>
    <w:rsid w:val="00A26B7B"/>
    <w:rsid w:val="00A367A9"/>
    <w:rsid w:val="00A503F1"/>
    <w:rsid w:val="00A80FDE"/>
    <w:rsid w:val="00A92551"/>
    <w:rsid w:val="00AC239D"/>
    <w:rsid w:val="00AD68F4"/>
    <w:rsid w:val="00AD78F2"/>
    <w:rsid w:val="00AE2E64"/>
    <w:rsid w:val="00B05F5B"/>
    <w:rsid w:val="00B16A59"/>
    <w:rsid w:val="00B2050F"/>
    <w:rsid w:val="00B64A23"/>
    <w:rsid w:val="00B65D45"/>
    <w:rsid w:val="00B8056B"/>
    <w:rsid w:val="00B83959"/>
    <w:rsid w:val="00B915A1"/>
    <w:rsid w:val="00B95896"/>
    <w:rsid w:val="00BA2560"/>
    <w:rsid w:val="00BD2D1F"/>
    <w:rsid w:val="00BD5719"/>
    <w:rsid w:val="00C01B9C"/>
    <w:rsid w:val="00C07367"/>
    <w:rsid w:val="00C207DC"/>
    <w:rsid w:val="00C231DB"/>
    <w:rsid w:val="00C47B8B"/>
    <w:rsid w:val="00C60B3A"/>
    <w:rsid w:val="00CA32F5"/>
    <w:rsid w:val="00CB5E85"/>
    <w:rsid w:val="00CB6D4C"/>
    <w:rsid w:val="00CB73DC"/>
    <w:rsid w:val="00CD06D6"/>
    <w:rsid w:val="00CE0D8F"/>
    <w:rsid w:val="00CF24C2"/>
    <w:rsid w:val="00CF3F8B"/>
    <w:rsid w:val="00CF4BB2"/>
    <w:rsid w:val="00D02655"/>
    <w:rsid w:val="00D031C4"/>
    <w:rsid w:val="00D32789"/>
    <w:rsid w:val="00D45347"/>
    <w:rsid w:val="00D62E1F"/>
    <w:rsid w:val="00D6625C"/>
    <w:rsid w:val="00D76EAA"/>
    <w:rsid w:val="00D832F2"/>
    <w:rsid w:val="00DD0531"/>
    <w:rsid w:val="00DF0915"/>
    <w:rsid w:val="00DF3546"/>
    <w:rsid w:val="00DF3EA1"/>
    <w:rsid w:val="00DF67C1"/>
    <w:rsid w:val="00E004D1"/>
    <w:rsid w:val="00E31EAB"/>
    <w:rsid w:val="00E801A1"/>
    <w:rsid w:val="00EA0158"/>
    <w:rsid w:val="00EA05C3"/>
    <w:rsid w:val="00EB76FA"/>
    <w:rsid w:val="00EF12D5"/>
    <w:rsid w:val="00F04566"/>
    <w:rsid w:val="00F11426"/>
    <w:rsid w:val="00F24BCC"/>
    <w:rsid w:val="00F37C6B"/>
    <w:rsid w:val="00F44479"/>
    <w:rsid w:val="00F52506"/>
    <w:rsid w:val="00F53E4F"/>
    <w:rsid w:val="00F96CAE"/>
    <w:rsid w:val="00FB32E4"/>
    <w:rsid w:val="00FC7987"/>
    <w:rsid w:val="00FD005D"/>
    <w:rsid w:val="00FE158F"/>
    <w:rsid w:val="023402AD"/>
    <w:rsid w:val="351B984F"/>
    <w:rsid w:val="392FCD37"/>
    <w:rsid w:val="46074A07"/>
    <w:rsid w:val="4902528A"/>
    <w:rsid w:val="7F9A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621DDE"/>
  <w15:chartTrackingRefBased/>
  <w15:docId w15:val="{CA0692E2-11D2-464A-9CDC-A52562A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A62"/>
    <w:rPr>
      <w:rFonts w:eastAsia="SimSun"/>
      <w:sz w:val="21"/>
      <w:szCs w:val="24"/>
    </w:rPr>
  </w:style>
  <w:style w:type="paragraph" w:styleId="1">
    <w:name w:val="heading 1"/>
    <w:basedOn w:val="a"/>
    <w:link w:val="10"/>
    <w:uiPriority w:val="9"/>
    <w:qFormat/>
    <w:rsid w:val="00920CBD"/>
    <w:pPr>
      <w:spacing w:beforeLines="100" w:before="100" w:after="100" w:afterAutospacing="1"/>
      <w:jc w:val="center"/>
      <w:outlineLvl w:val="0"/>
    </w:pPr>
    <w:rPr>
      <w:b/>
      <w:bCs/>
      <w:sz w:val="24"/>
      <w:szCs w:val="36"/>
    </w:rPr>
  </w:style>
  <w:style w:type="paragraph" w:styleId="2">
    <w:name w:val="heading 2"/>
    <w:basedOn w:val="a"/>
    <w:link w:val="20"/>
    <w:uiPriority w:val="9"/>
    <w:qFormat/>
    <w:rsid w:val="0062365B"/>
    <w:pPr>
      <w:spacing w:before="100" w:beforeAutospacing="1" w:after="100" w:afterAutospacing="1"/>
      <w:outlineLvl w:val="1"/>
    </w:pPr>
    <w:rPr>
      <w:b/>
      <w:bCs/>
      <w:szCs w:val="36"/>
    </w:rPr>
  </w:style>
  <w:style w:type="paragraph" w:styleId="3">
    <w:name w:val="heading 3"/>
    <w:basedOn w:val="a"/>
    <w:link w:val="30"/>
    <w:uiPriority w:val="9"/>
    <w:qFormat/>
    <w:rsid w:val="0062365B"/>
    <w:pPr>
      <w:spacing w:before="100" w:beforeAutospacing="1" w:after="100" w:afterAutospacing="1"/>
      <w:outlineLvl w:val="2"/>
    </w:pPr>
    <w:rPr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DE1"/>
    <w:rPr>
      <w:strike w:val="0"/>
      <w:dstrike w:val="0"/>
      <w:color w:val="auto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SimSun" w:eastAsia="SimSun" w:hAnsi="SimSun" w:cs="SimSun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 w:line="408" w:lineRule="atLeast"/>
      <w:ind w:firstLine="480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408" w:lineRule="atLeast"/>
      <w:ind w:firstLine="480"/>
    </w:pPr>
  </w:style>
  <w:style w:type="paragraph" w:customStyle="1" w:styleId="sentencep">
    <w:name w:val="sentence&gt;p"/>
    <w:basedOn w:val="a"/>
    <w:pPr>
      <w:spacing w:before="100" w:beforeAutospacing="1" w:after="100" w:afterAutospacing="1"/>
    </w:pPr>
  </w:style>
  <w:style w:type="paragraph" w:customStyle="1" w:styleId="paragraph">
    <w:name w:val="paragraph"/>
    <w:basedOn w:val="a"/>
    <w:pPr>
      <w:spacing w:before="100" w:beforeAutospacing="1" w:after="240"/>
    </w:pPr>
  </w:style>
  <w:style w:type="paragraph" w:customStyle="1" w:styleId="origin">
    <w:name w:val="origin"/>
    <w:basedOn w:val="a"/>
    <w:pPr>
      <w:spacing w:before="100" w:beforeAutospacing="1" w:after="100" w:afterAutospacing="1"/>
    </w:pPr>
    <w:rPr>
      <w:rFonts w:ascii="Times" w:hAnsi="Times"/>
    </w:rPr>
  </w:style>
  <w:style w:type="character" w:customStyle="1" w:styleId="10">
    <w:name w:val="标题 1 字符"/>
    <w:basedOn w:val="a0"/>
    <w:link w:val="1"/>
    <w:uiPriority w:val="9"/>
    <w:rsid w:val="00920CBD"/>
    <w:rPr>
      <w:rFonts w:ascii="SimSun" w:eastAsia="SimSun" w:hAnsi="SimSun" w:cs="SimSun"/>
      <w:b/>
      <w:bCs/>
      <w:sz w:val="24"/>
      <w:szCs w:val="36"/>
    </w:rPr>
  </w:style>
  <w:style w:type="character" w:customStyle="1" w:styleId="20">
    <w:name w:val="标题 2 字符"/>
    <w:basedOn w:val="a0"/>
    <w:link w:val="2"/>
    <w:uiPriority w:val="9"/>
    <w:rsid w:val="0062365B"/>
    <w:rPr>
      <w:rFonts w:ascii="SimSun" w:eastAsia="SimSun" w:hAnsi="SimSun" w:cs="SimSun"/>
      <w:b/>
      <w:bCs/>
      <w:sz w:val="21"/>
      <w:szCs w:val="36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customStyle="1" w:styleId="30">
    <w:name w:val="标题 3 字符"/>
    <w:basedOn w:val="a0"/>
    <w:link w:val="3"/>
    <w:uiPriority w:val="9"/>
    <w:rsid w:val="0062365B"/>
    <w:rPr>
      <w:rFonts w:ascii="SimSun" w:eastAsia="SimSun" w:hAnsi="SimSun" w:cs="SimSun"/>
      <w:b/>
      <w:bCs/>
      <w:sz w:val="21"/>
      <w:szCs w:val="27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851DE1"/>
    <w:pPr>
      <w:snapToGrid w:val="0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851DE1"/>
    <w:rPr>
      <w:rFonts w:ascii="SimSun" w:eastAsia="SimSun" w:hAnsi="SimSun" w:cs="SimSu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851DE1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C07367"/>
    <w:rPr>
      <w:rFonts w:asciiTheme="majorHAnsi" w:eastAsia="SimHei" w:hAnsiTheme="majorHAnsi" w:cstheme="majorBidi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963BDA"/>
    <w:pPr>
      <w:spacing w:before="240" w:after="360" w:line="360" w:lineRule="auto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d">
    <w:name w:val="标题 字符"/>
    <w:basedOn w:val="a0"/>
    <w:link w:val="ac"/>
    <w:uiPriority w:val="10"/>
    <w:rsid w:val="00963BDA"/>
    <w:rPr>
      <w:rFonts w:asciiTheme="majorHAnsi" w:eastAsia="SimSun" w:hAnsiTheme="majorHAnsi" w:cstheme="majorBidi"/>
      <w:b/>
      <w:bCs/>
      <w:sz w:val="28"/>
      <w:szCs w:val="32"/>
    </w:rPr>
  </w:style>
  <w:style w:type="paragraph" w:styleId="ae">
    <w:name w:val="header"/>
    <w:basedOn w:val="a"/>
    <w:link w:val="af"/>
    <w:uiPriority w:val="99"/>
    <w:unhideWhenUsed/>
    <w:rsid w:val="00922E3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22E32"/>
    <w:rPr>
      <w:rFonts w:ascii="SimSun" w:eastAsia="SimSun" w:hAnsi="SimSun" w:cs="SimSu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22E32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22E32"/>
    <w:rPr>
      <w:rFonts w:ascii="SimSun" w:eastAsia="SimSun" w:hAnsi="SimSun" w:cs="SimSun"/>
      <w:sz w:val="18"/>
      <w:szCs w:val="18"/>
    </w:rPr>
  </w:style>
  <w:style w:type="paragraph" w:styleId="af2">
    <w:name w:val="Revision"/>
    <w:hidden/>
    <w:uiPriority w:val="99"/>
    <w:semiHidden/>
    <w:rsid w:val="00740F91"/>
    <w:rPr>
      <w:rFonts w:ascii="SimSun" w:eastAsia="SimSun" w:hAnsi="SimSun" w:cs="SimSun"/>
      <w:sz w:val="24"/>
      <w:szCs w:val="24"/>
    </w:rPr>
  </w:style>
  <w:style w:type="paragraph" w:styleId="af3">
    <w:name w:val="List Paragraph"/>
    <w:basedOn w:val="a"/>
    <w:uiPriority w:val="34"/>
    <w:qFormat/>
    <w:rsid w:val="004A6579"/>
    <w:pPr>
      <w:ind w:firstLineChars="200" w:firstLine="420"/>
    </w:pPr>
  </w:style>
  <w:style w:type="character" w:styleId="af4">
    <w:name w:val="Unresolved Mention"/>
    <w:basedOn w:val="a0"/>
    <w:uiPriority w:val="99"/>
    <w:semiHidden/>
    <w:unhideWhenUsed/>
    <w:rsid w:val="00774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57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pl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tpl.dotx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02" baseType="variant">
      <vt:variant>
        <vt:i4>7209061</vt:i4>
      </vt:variant>
      <vt:variant>
        <vt:i4>222</vt:i4>
      </vt:variant>
      <vt:variant>
        <vt:i4>0</vt:i4>
      </vt:variant>
      <vt:variant>
        <vt:i4>5</vt:i4>
      </vt:variant>
      <vt:variant>
        <vt:lpwstr>https://mmdl.utoronto.ca/about/the-project-to-digitize/</vt:lpwstr>
      </vt:variant>
      <vt:variant>
        <vt:lpwstr/>
      </vt:variant>
      <vt:variant>
        <vt:i4>2818084</vt:i4>
      </vt:variant>
      <vt:variant>
        <vt:i4>219</vt:i4>
      </vt:variant>
      <vt:variant>
        <vt:i4>0</vt:i4>
      </vt:variant>
      <vt:variant>
        <vt:i4>5</vt:i4>
      </vt:variant>
      <vt:variant>
        <vt:lpwstr>http://www.kbrl.gov.mm/Library/History</vt:lpwstr>
      </vt:variant>
      <vt:variant>
        <vt:lpwstr/>
      </vt:variant>
      <vt:variant>
        <vt:i4>3342441</vt:i4>
      </vt:variant>
      <vt:variant>
        <vt:i4>216</vt:i4>
      </vt:variant>
      <vt:variant>
        <vt:i4>0</vt:i4>
      </vt:variant>
      <vt:variant>
        <vt:i4>5</vt:i4>
      </vt:variant>
      <vt:variant>
        <vt:lpwstr>http://dhammadownload.com/</vt:lpwstr>
      </vt:variant>
      <vt:variant>
        <vt:lpwstr/>
      </vt:variant>
      <vt:variant>
        <vt:i4>6225976</vt:i4>
      </vt:variant>
      <vt:variant>
        <vt:i4>213</vt:i4>
      </vt:variant>
      <vt:variant>
        <vt:i4>0</vt:i4>
      </vt:variant>
      <vt:variant>
        <vt:i4>5</vt:i4>
      </vt:variant>
      <vt:variant>
        <vt:lpwstr>https://msy-elibrary.blogspot.com/2020/12/blog-post_27.html?m=1</vt:lpwstr>
      </vt:variant>
      <vt:variant>
        <vt:lpwstr/>
      </vt:variant>
      <vt:variant>
        <vt:i4>5898326</vt:i4>
      </vt:variant>
      <vt:variant>
        <vt:i4>210</vt:i4>
      </vt:variant>
      <vt:variant>
        <vt:i4>0</vt:i4>
      </vt:variant>
      <vt:variant>
        <vt:i4>5</vt:i4>
      </vt:variant>
      <vt:variant>
        <vt:lpwstr>https://msy-elibrary.blogspot.com/2020/12/blog-post.html?m=1</vt:lpwstr>
      </vt:variant>
      <vt:variant>
        <vt:lpwstr/>
      </vt:variant>
      <vt:variant>
        <vt:i4>5963858</vt:i4>
      </vt:variant>
      <vt:variant>
        <vt:i4>207</vt:i4>
      </vt:variant>
      <vt:variant>
        <vt:i4>0</vt:i4>
      </vt:variant>
      <vt:variant>
        <vt:i4>5</vt:i4>
      </vt:variant>
      <vt:variant>
        <vt:lpwstr>https://msy-elibrary.blogspot.com/2020/06/blog-post.html?m=1</vt:lpwstr>
      </vt:variant>
      <vt:variant>
        <vt:lpwstr/>
      </vt:variant>
      <vt:variant>
        <vt:i4>5111821</vt:i4>
      </vt:variant>
      <vt:variant>
        <vt:i4>156</vt:i4>
      </vt:variant>
      <vt:variant>
        <vt:i4>0</vt:i4>
      </vt:variant>
      <vt:variant>
        <vt:i4>5</vt:i4>
      </vt:variant>
      <vt:variant>
        <vt:lpwstr>https://www.wikipali.cc/pcd/article/para/165-6?mode=edit&amp;book=165&amp;par=6&amp;channel=&amp;focus=165-6-2-25</vt:lpwstr>
      </vt:variant>
      <vt:variant>
        <vt:lpwstr/>
      </vt:variant>
      <vt:variant>
        <vt:i4>4718620</vt:i4>
      </vt:variant>
      <vt:variant>
        <vt:i4>147</vt:i4>
      </vt:variant>
      <vt:variant>
        <vt:i4>0</vt:i4>
      </vt:variant>
      <vt:variant>
        <vt:i4>5</vt:i4>
      </vt:variant>
      <vt:variant>
        <vt:lpwstr>https://www.wikipali.org/</vt:lpwstr>
      </vt:variant>
      <vt:variant>
        <vt:lpwstr/>
      </vt:variant>
      <vt:variant>
        <vt:i4>2621502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footnote-9</vt:lpwstr>
      </vt:variant>
      <vt:variant>
        <vt:i4>2687038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footnote-8</vt:lpwstr>
      </vt:variant>
      <vt:variant>
        <vt:i4>2490430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footnote-7</vt:lpwstr>
      </vt:variant>
      <vt:variant>
        <vt:i4>2555966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footnote-6</vt:lpwstr>
      </vt:variant>
      <vt:variant>
        <vt:i4>2359358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footnote-5</vt:lpwstr>
      </vt:variant>
      <vt:variant>
        <vt:i4>2424894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footnote-4</vt:lpwstr>
      </vt:variant>
      <vt:variant>
        <vt:i4>2228286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footnote-3</vt:lpwstr>
      </vt:variant>
      <vt:variant>
        <vt:i4>2293822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footnote-2</vt:lpwstr>
      </vt:variant>
      <vt:variant>
        <vt:i4>2097214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footnote-1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缅文依词释的数字化及语料初步分析</dc:title>
  <dc:subject/>
  <dc:creator>visuddhinanda</dc:creator>
  <cp:keywords/>
  <dc:description/>
  <cp:lastModifiedBy>visuddhinanda sakya</cp:lastModifiedBy>
  <cp:revision>2</cp:revision>
  <dcterms:created xsi:type="dcterms:W3CDTF">2024-08-31T01:01:00Z</dcterms:created>
  <dcterms:modified xsi:type="dcterms:W3CDTF">2024-09-01T12:39:00Z</dcterms:modified>
</cp:coreProperties>
</file>